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A" w:rsidRPr="008B5277" w:rsidRDefault="00D3196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497580"/>
            <wp:effectExtent l="0" t="0" r="0" b="0"/>
            <wp:docPr id="8" name="Picture 8" descr="https://process.filestackapi.com/cache=expiry:max/resize=width:1050/aq3jZRygQy6ku6ElUl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cess.filestackapi.com/cache=expiry:max/resize=width:1050/aq3jZRygQy6ku6ElUl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7580"/>
                    </a:xfrm>
                    <a:prstGeom prst="rect">
                      <a:avLst/>
                    </a:prstGeom>
                    <a:noFill/>
                    <a:ln>
                      <a:noFill/>
                    </a:ln>
                  </pic:spPr>
                </pic:pic>
              </a:graphicData>
            </a:graphic>
          </wp:inline>
        </w:drawing>
      </w:r>
    </w:p>
    <w:bookmarkEnd w:id="0"/>
    <w:bookmarkEnd w:id="1"/>
    <w:bookmarkEnd w:id="2"/>
    <w:bookmarkEnd w:id="3"/>
    <w:bookmarkEnd w:id="4"/>
    <w:p w:rsidR="00C6554A" w:rsidRDefault="00257FC6" w:rsidP="00C6554A">
      <w:pPr>
        <w:pStyle w:val="Title"/>
      </w:pPr>
      <w:r>
        <w:t xml:space="preserve">Tài liệu </w:t>
      </w:r>
      <w:r w:rsidR="00D31965">
        <w:t>hướng dẫn xây dựng WEB API</w:t>
      </w:r>
    </w:p>
    <w:p w:rsidR="00257FC6" w:rsidRDefault="00257FC6" w:rsidP="00C84C51">
      <w:pPr>
        <w:pStyle w:val="Subtitle"/>
        <w:jc w:val="left"/>
      </w:pPr>
    </w:p>
    <w:p w:rsidR="00C84C51" w:rsidRDefault="00C84C51" w:rsidP="00C84C51">
      <w:pPr>
        <w:pStyle w:val="Subtitle"/>
        <w:jc w:val="left"/>
      </w:pPr>
    </w:p>
    <w:p w:rsidR="00C84C51" w:rsidRDefault="00C84C51" w:rsidP="00C84C51">
      <w:pPr>
        <w:pStyle w:val="Subtitle"/>
        <w:jc w:val="left"/>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257FC6" w:rsidRDefault="00257FC6" w:rsidP="00C6554A">
      <w:pPr>
        <w:pStyle w:val="Subtitle"/>
      </w:pPr>
    </w:p>
    <w:p w:rsidR="00C6554A" w:rsidRDefault="007D1616" w:rsidP="00D31965">
      <w:pPr>
        <w:pStyle w:val="ContactInfo"/>
      </w:pPr>
      <w:sdt>
        <w:sdtPr>
          <w:alias w:val="Name:"/>
          <w:tag w:val="Name:"/>
          <w:id w:val="-2071874759"/>
          <w:placeholder>
            <w:docPart w:val="EE525E069E964A598D2550EC98DBFE80"/>
          </w:placeholder>
          <w:temporary/>
          <w:showingPlcHdr/>
        </w:sdtPr>
        <w:sdtEndPr/>
        <w:sdtContent>
          <w:r w:rsidR="00C6554A">
            <w:t>Name</w:t>
          </w:r>
        </w:sdtContent>
      </w:sdt>
      <w:r w:rsidR="00C6554A">
        <w:t xml:space="preserve"> </w:t>
      </w:r>
      <w:r w:rsidR="00D604F2">
        <w:t xml:space="preserve">: Chung Thành Phước </w:t>
      </w:r>
      <w:r w:rsidR="00C6554A">
        <w:t xml:space="preserve">| </w:t>
      </w:r>
      <w:r w:rsidR="00C6554A" w:rsidRPr="00D5413C">
        <w:t xml:space="preserve"> </w:t>
      </w:r>
      <w:sdt>
        <w:sdtPr>
          <w:alias w:val="Date:"/>
          <w:tag w:val="Date:"/>
          <w:id w:val="-35980865"/>
          <w:placeholder>
            <w:docPart w:val="8FC6663FB22C4B60B14A3BAB357A50AE"/>
          </w:placeholder>
          <w:temporary/>
          <w:showingPlcHdr/>
        </w:sdtPr>
        <w:sdtEndPr/>
        <w:sdtContent>
          <w:r w:rsidR="00C6554A">
            <w:t>Date</w:t>
          </w:r>
        </w:sdtContent>
      </w:sdt>
      <w:r w:rsidR="00D604F2">
        <w:t xml:space="preserve"> : 10-05-2019</w:t>
      </w:r>
      <w:r w:rsidR="00C6554A">
        <w:br w:type="page"/>
      </w:r>
    </w:p>
    <w:p w:rsidR="00A8529C" w:rsidRDefault="00A8529C" w:rsidP="00A8529C">
      <w:pPr>
        <w:pStyle w:val="Heading1"/>
      </w:pPr>
      <w:r>
        <w:lastRenderedPageBreak/>
        <w:t>Cài đặt môi trường</w:t>
      </w:r>
    </w:p>
    <w:p w:rsidR="00A8529C" w:rsidRDefault="00A8529C" w:rsidP="00A8529C">
      <w:pPr>
        <w:pStyle w:val="ListParagraph"/>
        <w:numPr>
          <w:ilvl w:val="0"/>
          <w:numId w:val="16"/>
        </w:numPr>
        <w:spacing w:line="360" w:lineRule="auto"/>
      </w:pPr>
      <w:r>
        <w:t xml:space="preserve">IDE : Visual </w:t>
      </w:r>
      <w:r w:rsidR="0070527E">
        <w:t>Code</w:t>
      </w:r>
    </w:p>
    <w:p w:rsidR="00A8529C" w:rsidRPr="00A8529C" w:rsidRDefault="00A8529C" w:rsidP="00A8529C">
      <w:pPr>
        <w:pStyle w:val="ListParagraph"/>
        <w:numPr>
          <w:ilvl w:val="0"/>
          <w:numId w:val="16"/>
        </w:numPr>
        <w:spacing w:line="360" w:lineRule="auto"/>
      </w:pPr>
      <w:r>
        <w:t xml:space="preserve">CSDL : </w:t>
      </w:r>
      <w:r w:rsidR="0070527E">
        <w:t>PostgresSQL</w:t>
      </w:r>
    </w:p>
    <w:p w:rsidR="000F521D" w:rsidRDefault="003A3016" w:rsidP="000F521D">
      <w:pPr>
        <w:pStyle w:val="Heading1"/>
      </w:pPr>
      <w:r>
        <w:t>Khởi tạo dự án</w:t>
      </w:r>
    </w:p>
    <w:p w:rsidR="003A3016" w:rsidRDefault="003A3016" w:rsidP="003A3016">
      <w:pPr>
        <w:rPr>
          <w:b/>
          <w:bCs/>
        </w:rPr>
      </w:pPr>
      <w:r>
        <w:t xml:space="preserve">Tạo một thư mục bất kỳ ở đây ví dụ thư mục có tên là </w:t>
      </w:r>
      <w:r w:rsidRPr="003A3016">
        <w:rPr>
          <w:b/>
          <w:bCs/>
        </w:rPr>
        <w:t>Demo</w:t>
      </w:r>
      <w:r>
        <w:rPr>
          <w:b/>
          <w:bCs/>
        </w:rPr>
        <w:t>.</w:t>
      </w:r>
      <w:r>
        <w:t xml:space="preserve">Vào thư mục </w:t>
      </w:r>
      <w:r w:rsidRPr="003A3016">
        <w:rPr>
          <w:b/>
          <w:bCs/>
        </w:rPr>
        <w:t>Demo</w:t>
      </w:r>
      <w:r>
        <w:rPr>
          <w:b/>
          <w:bCs/>
        </w:rPr>
        <w:t xml:space="preserve"> </w:t>
      </w:r>
      <w:r>
        <w:t>ấn giữ Ctrl +</w:t>
      </w:r>
      <w:r w:rsidR="00A839DE">
        <w:t xml:space="preserve"> S</w:t>
      </w:r>
      <w:r w:rsidR="00044073">
        <w:t>hift</w:t>
      </w:r>
      <w:r w:rsidR="00A839DE">
        <w:t xml:space="preserve"> </w:t>
      </w:r>
      <w:r w:rsidR="00044073">
        <w:t>+</w:t>
      </w:r>
      <w:r w:rsidR="00A839DE">
        <w:t xml:space="preserve"> </w:t>
      </w:r>
      <w:r>
        <w:t xml:space="preserve"> chuột phải chọn </w:t>
      </w:r>
      <w:r w:rsidRPr="003A3016">
        <w:rPr>
          <w:b/>
          <w:bCs/>
        </w:rPr>
        <w:t>Open Command Line</w:t>
      </w:r>
      <w:r>
        <w:t xml:space="preserve"> hoặc </w:t>
      </w:r>
      <w:r w:rsidRPr="003A3016">
        <w:rPr>
          <w:b/>
          <w:bCs/>
        </w:rPr>
        <w:t>Open Powershell window here</w:t>
      </w:r>
    </w:p>
    <w:p w:rsidR="003A3016" w:rsidRDefault="003A3016" w:rsidP="003A3016">
      <w:pPr>
        <w:jc w:val="center"/>
      </w:pPr>
      <w:r>
        <w:rPr>
          <w:noProof/>
        </w:rPr>
        <w:drawing>
          <wp:inline distT="0" distB="0" distL="0" distR="0">
            <wp:extent cx="2575560" cy="456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4564380"/>
                    </a:xfrm>
                    <a:prstGeom prst="rect">
                      <a:avLst/>
                    </a:prstGeom>
                    <a:noFill/>
                    <a:ln>
                      <a:noFill/>
                    </a:ln>
                  </pic:spPr>
                </pic:pic>
              </a:graphicData>
            </a:graphic>
          </wp:inline>
        </w:drawing>
      </w:r>
    </w:p>
    <w:p w:rsidR="003A3016" w:rsidRDefault="003A3016">
      <w:r>
        <w:br w:type="page"/>
      </w:r>
    </w:p>
    <w:p w:rsidR="003A3016" w:rsidRDefault="003A3016" w:rsidP="003A3016">
      <w:pPr>
        <w:rPr>
          <w:b/>
          <w:bCs/>
        </w:rPr>
      </w:pPr>
      <w:r>
        <w:lastRenderedPageBreak/>
        <w:t xml:space="preserve">Ở đây tôi sử dụng Powershell.Tiếp tục gõ lệnh </w:t>
      </w:r>
      <w:r w:rsidRPr="003A3016">
        <w:rPr>
          <w:b/>
          <w:bCs/>
        </w:rPr>
        <w:t>npm init</w:t>
      </w:r>
      <w:r>
        <w:t xml:space="preserve"> hoặc nếu máy có cài yarn thì sử dụng </w:t>
      </w:r>
      <w:r w:rsidRPr="003A3016">
        <w:rPr>
          <w:b/>
          <w:bCs/>
        </w:rPr>
        <w:t>yarn init</w:t>
      </w:r>
    </w:p>
    <w:p w:rsidR="000713B8" w:rsidRDefault="003A3016" w:rsidP="003A3016">
      <w:r w:rsidRPr="003A3016">
        <w:rPr>
          <w:b/>
          <w:bCs/>
        </w:rPr>
        <w:t>npm init</w:t>
      </w:r>
      <w:r>
        <w:rPr>
          <w:b/>
          <w:bCs/>
        </w:rPr>
        <w:t xml:space="preserve"> : </w:t>
      </w:r>
      <w:r>
        <w:t xml:space="preserve"> Để khởi tạo project hoặc yarn init cũng tương tự lệnh npm init</w:t>
      </w:r>
      <w:r w:rsidR="000713B8">
        <w:t>.Lúc này các bạn sẽ thấy trên màn hình command line(cmd) có giao diện như hình</w:t>
      </w:r>
    </w:p>
    <w:p w:rsidR="000713B8" w:rsidRDefault="000713B8" w:rsidP="003A3016">
      <w:r>
        <w:rPr>
          <w:noProof/>
        </w:rPr>
        <w:drawing>
          <wp:inline distT="0" distB="0" distL="0" distR="0" wp14:anchorId="33DF368B" wp14:editId="665418BA">
            <wp:extent cx="5486400" cy="169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696720"/>
                    </a:xfrm>
                    <a:prstGeom prst="rect">
                      <a:avLst/>
                    </a:prstGeom>
                  </pic:spPr>
                </pic:pic>
              </a:graphicData>
            </a:graphic>
          </wp:inline>
        </w:drawing>
      </w:r>
    </w:p>
    <w:p w:rsidR="000713B8" w:rsidRDefault="000713B8" w:rsidP="003A3016">
      <w:r>
        <w:t>Package name : là tên project,ở đây của tôi có tên là demo.Tên này các bạn có thể đặt tùy thích.Sau đó gõ enter</w:t>
      </w:r>
    </w:p>
    <w:p w:rsidR="000713B8" w:rsidRDefault="000713B8" w:rsidP="003A3016">
      <w:r>
        <w:rPr>
          <w:noProof/>
        </w:rPr>
        <w:drawing>
          <wp:inline distT="0" distB="0" distL="0" distR="0" wp14:anchorId="3B537A24" wp14:editId="5D34B93D">
            <wp:extent cx="5486400" cy="1325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25880"/>
                    </a:xfrm>
                    <a:prstGeom prst="rect">
                      <a:avLst/>
                    </a:prstGeom>
                  </pic:spPr>
                </pic:pic>
              </a:graphicData>
            </a:graphic>
          </wp:inline>
        </w:drawing>
      </w:r>
    </w:p>
    <w:p w:rsidR="000713B8" w:rsidRDefault="008F5963" w:rsidP="003A3016">
      <w:r>
        <w:t>Version cho bạn biết đang sử dụng version là bao nhiêu</w:t>
      </w:r>
    </w:p>
    <w:p w:rsidR="008F5963" w:rsidRDefault="008F5963" w:rsidP="003A3016">
      <w:r>
        <w:t>Description : Dùng để ghi chú (không bắt buộc).Bỏ qua bằng cách ấn Enter</w:t>
      </w:r>
    </w:p>
    <w:p w:rsidR="008F5963" w:rsidRDefault="008F5963" w:rsidP="003A3016">
      <w:r>
        <w:t>Entry point: Ở đây là file start web server,mặc định có tên là index.js.Các bạn có thể thay đổi index.js thành một tên khác bất kỳ.Ở đây tôi đặt là server.js</w:t>
      </w:r>
    </w:p>
    <w:p w:rsidR="008F5963" w:rsidRDefault="008F5963" w:rsidP="003A3016">
      <w:pPr>
        <w:rPr>
          <w:b/>
          <w:bCs/>
        </w:rPr>
      </w:pPr>
      <w:r>
        <w:t>Mọi thứ khác có thể bỏ qua bằng các ấn enter</w:t>
      </w:r>
      <w:r w:rsidR="00BA091E">
        <w:t xml:space="preserve">.Sau khi xong chương trình sẽ hỏi bạn là có muốn tiếp tục không bạn gõ vào là </w:t>
      </w:r>
      <w:r w:rsidR="00BA091E" w:rsidRPr="00BA091E">
        <w:rPr>
          <w:b/>
          <w:bCs/>
        </w:rPr>
        <w:t>Yes</w:t>
      </w:r>
    </w:p>
    <w:p w:rsidR="004455D4" w:rsidRDefault="004455D4" w:rsidP="003A3016">
      <w:r>
        <w:rPr>
          <w:noProof/>
        </w:rPr>
        <w:drawing>
          <wp:inline distT="0" distB="0" distL="0" distR="0" wp14:anchorId="7A727F05" wp14:editId="6485DBF6">
            <wp:extent cx="29146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52450"/>
                    </a:xfrm>
                    <a:prstGeom prst="rect">
                      <a:avLst/>
                    </a:prstGeom>
                  </pic:spPr>
                </pic:pic>
              </a:graphicData>
            </a:graphic>
          </wp:inline>
        </w:drawing>
      </w:r>
    </w:p>
    <w:p w:rsidR="004455D4" w:rsidRPr="003A3016" w:rsidRDefault="004455D4" w:rsidP="003A3016">
      <w:r>
        <w:t>Lúc này project được khởi tạo</w:t>
      </w:r>
      <w:r w:rsidR="00021C4B">
        <w:t xml:space="preserve">.Vào thư mục demo xem thì bạn sẽ thấy 1 file có tên là </w:t>
      </w:r>
      <w:r w:rsidR="00021C4B" w:rsidRPr="00021C4B">
        <w:rPr>
          <w:b/>
          <w:bCs/>
        </w:rPr>
        <w:t>package.json</w:t>
      </w:r>
    </w:p>
    <w:p w:rsidR="003A3016" w:rsidRDefault="00B11DC5" w:rsidP="00B11DC5">
      <w:pPr>
        <w:pStyle w:val="Heading1"/>
      </w:pPr>
      <w:r>
        <w:lastRenderedPageBreak/>
        <w:t>Cài đặt các gói cần thiết để tạo web server API</w:t>
      </w:r>
    </w:p>
    <w:p w:rsidR="00B11DC5" w:rsidRDefault="00B11DC5" w:rsidP="00B11DC5">
      <w:pPr>
        <w:pStyle w:val="ListParagraph"/>
        <w:numPr>
          <w:ilvl w:val="0"/>
          <w:numId w:val="18"/>
        </w:numPr>
      </w:pPr>
      <w:r w:rsidRPr="00B11DC5">
        <w:t>Express</w:t>
      </w:r>
      <w:r>
        <w:t xml:space="preserve"> : Hỗ trợ build server</w:t>
      </w:r>
    </w:p>
    <w:p w:rsidR="00B11DC5" w:rsidRDefault="00B11DC5" w:rsidP="00B11DC5">
      <w:pPr>
        <w:pStyle w:val="ListParagraph"/>
        <w:numPr>
          <w:ilvl w:val="0"/>
          <w:numId w:val="18"/>
        </w:numPr>
      </w:pPr>
      <w:r w:rsidRPr="00B11DC5">
        <w:t>Jsonwebtoken</w:t>
      </w:r>
      <w:r>
        <w:t xml:space="preserve"> : Hỗ trợ tạo token chứng thực login/logout</w:t>
      </w:r>
    </w:p>
    <w:p w:rsidR="00B11DC5" w:rsidRDefault="00B11DC5" w:rsidP="00B11DC5">
      <w:pPr>
        <w:pStyle w:val="ListParagraph"/>
        <w:numPr>
          <w:ilvl w:val="0"/>
          <w:numId w:val="18"/>
        </w:numPr>
      </w:pPr>
      <w:r w:rsidRPr="00B11DC5">
        <w:t>Passport</w:t>
      </w:r>
      <w:r>
        <w:t xml:space="preserve"> : Hỗ trợ chứng thực</w:t>
      </w:r>
    </w:p>
    <w:p w:rsidR="00B11DC5" w:rsidRDefault="00B11DC5" w:rsidP="00B11DC5">
      <w:pPr>
        <w:pStyle w:val="ListParagraph"/>
        <w:numPr>
          <w:ilvl w:val="0"/>
          <w:numId w:val="18"/>
        </w:numPr>
      </w:pPr>
      <w:r w:rsidRPr="00B11DC5">
        <w:t>passport-jwt</w:t>
      </w:r>
      <w:r>
        <w:t xml:space="preserve"> : Hỗ trợ chứng thực</w:t>
      </w:r>
    </w:p>
    <w:p w:rsidR="00B11DC5" w:rsidRDefault="00B11DC5" w:rsidP="00B11DC5">
      <w:pPr>
        <w:pStyle w:val="ListParagraph"/>
        <w:numPr>
          <w:ilvl w:val="0"/>
          <w:numId w:val="18"/>
        </w:numPr>
      </w:pPr>
      <w:r w:rsidRPr="00B11DC5">
        <w:t>passport-local</w:t>
      </w:r>
      <w:r>
        <w:t xml:space="preserve"> : Hỗ trợ chứng thực</w:t>
      </w:r>
    </w:p>
    <w:p w:rsidR="00B11DC5" w:rsidRDefault="00B11DC5" w:rsidP="00B11DC5">
      <w:pPr>
        <w:pStyle w:val="ListParagraph"/>
        <w:numPr>
          <w:ilvl w:val="0"/>
          <w:numId w:val="18"/>
        </w:numPr>
      </w:pPr>
      <w:r w:rsidRPr="00B11DC5">
        <w:t>pg</w:t>
      </w:r>
      <w:r>
        <w:t xml:space="preserve"> :</w:t>
      </w:r>
      <w:r w:rsidRPr="00B11DC5">
        <w:t xml:space="preserve"> </w:t>
      </w:r>
      <w:r>
        <w:t>Hỗ trợ kết nối tới database PostgresSQL</w:t>
      </w:r>
    </w:p>
    <w:p w:rsidR="00B11DC5" w:rsidRDefault="00B11DC5" w:rsidP="00B11DC5">
      <w:r>
        <w:t>Cài đặt:</w:t>
      </w:r>
    </w:p>
    <w:p w:rsidR="00B11DC5" w:rsidRDefault="00B11DC5" w:rsidP="00B11DC5">
      <w:r>
        <w:t>Có 2 cách cài đặt</w:t>
      </w:r>
    </w:p>
    <w:p w:rsidR="00B11DC5" w:rsidRDefault="00077A9D" w:rsidP="00B11DC5">
      <w:r>
        <w:t>Cách 1 :</w:t>
      </w:r>
      <w:r w:rsidR="00B11DC5">
        <w:t xml:space="preserve"> Cài đặt từng gói như sau : npm i </w:t>
      </w:r>
      <w:r>
        <w:t>tên gói –save hoặc yarn add tên gói</w:t>
      </w:r>
    </w:p>
    <w:p w:rsidR="00077A9D" w:rsidRDefault="00077A9D" w:rsidP="00B11DC5">
      <w:r>
        <w:t>Cách 2 : Cài cùng lúc nhiều gói : npm i tên gói 1 tên gói 2 tên gói n…. hoặc yarn add tên gói 1 tên gói 2….</w:t>
      </w:r>
    </w:p>
    <w:p w:rsidR="00077A9D" w:rsidRDefault="00077A9D" w:rsidP="00B11DC5">
      <w:r>
        <w:t>Cài cùng lúc nhiều gói bằng cách gõ npm i tên gói + dấu cách trên bàn phím</w:t>
      </w:r>
    </w:p>
    <w:p w:rsidR="00597251" w:rsidRDefault="00597251" w:rsidP="00B11DC5">
      <w:r>
        <w:t>Sử dụng yarn</w:t>
      </w:r>
    </w:p>
    <w:p w:rsidR="00597251" w:rsidRDefault="00597251" w:rsidP="00B11DC5">
      <w:r>
        <w:rPr>
          <w:noProof/>
        </w:rPr>
        <w:drawing>
          <wp:inline distT="0" distB="0" distL="0" distR="0" wp14:anchorId="3A9A13C7" wp14:editId="6DBC4881">
            <wp:extent cx="54864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7650"/>
                    </a:xfrm>
                    <a:prstGeom prst="rect">
                      <a:avLst/>
                    </a:prstGeom>
                  </pic:spPr>
                </pic:pic>
              </a:graphicData>
            </a:graphic>
          </wp:inline>
        </w:drawing>
      </w:r>
    </w:p>
    <w:p w:rsidR="00597251" w:rsidRDefault="00597251" w:rsidP="00B11DC5">
      <w:r>
        <w:t>Sử dụng npm</w:t>
      </w:r>
    </w:p>
    <w:p w:rsidR="00597251" w:rsidRDefault="00597251" w:rsidP="00B11DC5">
      <w:r>
        <w:rPr>
          <w:noProof/>
        </w:rPr>
        <w:drawing>
          <wp:inline distT="0" distB="0" distL="0" distR="0" wp14:anchorId="3AAEFC4A" wp14:editId="35E597A3">
            <wp:extent cx="5486400" cy="147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7955"/>
                    </a:xfrm>
                    <a:prstGeom prst="rect">
                      <a:avLst/>
                    </a:prstGeom>
                  </pic:spPr>
                </pic:pic>
              </a:graphicData>
            </a:graphic>
          </wp:inline>
        </w:drawing>
      </w:r>
    </w:p>
    <w:p w:rsidR="000F1405" w:rsidRDefault="000F1405">
      <w:r>
        <w:br w:type="page"/>
      </w:r>
    </w:p>
    <w:p w:rsidR="000F1405" w:rsidRDefault="000F1405" w:rsidP="00B11DC5">
      <w:r>
        <w:lastRenderedPageBreak/>
        <w:t>Sau khi cài xong các bạn vào file package.json để xem đã được cài đặt chưa</w:t>
      </w:r>
    </w:p>
    <w:p w:rsidR="000F1405" w:rsidRDefault="000F1405" w:rsidP="00B11DC5">
      <w:r>
        <w:rPr>
          <w:noProof/>
        </w:rPr>
        <w:drawing>
          <wp:inline distT="0" distB="0" distL="0" distR="0" wp14:anchorId="559FDE35" wp14:editId="48251440">
            <wp:extent cx="1762125" cy="3810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3810000"/>
                    </a:xfrm>
                    <a:prstGeom prst="rect">
                      <a:avLst/>
                    </a:prstGeom>
                  </pic:spPr>
                </pic:pic>
              </a:graphicData>
            </a:graphic>
          </wp:inline>
        </w:drawing>
      </w:r>
    </w:p>
    <w:p w:rsidR="000F1405" w:rsidRDefault="000F1405" w:rsidP="00B11DC5">
      <w:r>
        <w:t>Nếu như hình trên là đã được cài đặt rồi.</w:t>
      </w:r>
    </w:p>
    <w:p w:rsidR="00855000" w:rsidRDefault="00855000" w:rsidP="00B11DC5">
      <w:r>
        <w:t>Mở project bằng Visual Code</w:t>
      </w:r>
    </w:p>
    <w:p w:rsidR="00855000" w:rsidRDefault="00855000" w:rsidP="00B11DC5">
      <w:r>
        <w:rPr>
          <w:noProof/>
        </w:rPr>
        <w:drawing>
          <wp:inline distT="0" distB="0" distL="0" distR="0" wp14:anchorId="4FB07DDD" wp14:editId="0F16FAA1">
            <wp:extent cx="3476625" cy="1133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133475"/>
                    </a:xfrm>
                    <a:prstGeom prst="rect">
                      <a:avLst/>
                    </a:prstGeom>
                  </pic:spPr>
                </pic:pic>
              </a:graphicData>
            </a:graphic>
          </wp:inline>
        </w:drawing>
      </w:r>
    </w:p>
    <w:p w:rsidR="00855000" w:rsidRDefault="00855000" w:rsidP="00B11DC5">
      <w:r>
        <w:t xml:space="preserve">Tiếp tục các bạn tạo tiếp file </w:t>
      </w:r>
      <w:r w:rsidRPr="00855000">
        <w:rPr>
          <w:b/>
          <w:bCs/>
        </w:rPr>
        <w:t>server.js</w:t>
      </w:r>
      <w:r>
        <w:rPr>
          <w:b/>
          <w:bCs/>
        </w:rPr>
        <w:t>(tệp tin này đã được khởi tạo lúc bạn đặt tên)</w:t>
      </w:r>
      <w:r w:rsidR="000E028E">
        <w:rPr>
          <w:b/>
          <w:bCs/>
        </w:rPr>
        <w:t>.</w:t>
      </w:r>
    </w:p>
    <w:p w:rsidR="000E028E" w:rsidRDefault="000E028E">
      <w:r>
        <w:br w:type="page"/>
      </w:r>
    </w:p>
    <w:p w:rsidR="000E028E" w:rsidRDefault="000E028E" w:rsidP="00B11DC5">
      <w:r>
        <w:lastRenderedPageBreak/>
        <w:t>Mở file server.js lên và code như sau:</w:t>
      </w:r>
    </w:p>
    <w:p w:rsidR="000E028E" w:rsidRDefault="000E028E" w:rsidP="00B11DC5">
      <w:r>
        <w:rPr>
          <w:noProof/>
        </w:rPr>
        <w:drawing>
          <wp:inline distT="0" distB="0" distL="0" distR="0" wp14:anchorId="26F58ABB" wp14:editId="230F69D5">
            <wp:extent cx="4610100" cy="1685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1685925"/>
                    </a:xfrm>
                    <a:prstGeom prst="rect">
                      <a:avLst/>
                    </a:prstGeom>
                  </pic:spPr>
                </pic:pic>
              </a:graphicData>
            </a:graphic>
          </wp:inline>
        </w:drawing>
      </w:r>
    </w:p>
    <w:p w:rsidR="000E028E" w:rsidRDefault="000E028E" w:rsidP="00B11DC5">
      <w:r>
        <w:t>Khai báo express được cài đặt từ gói express</w:t>
      </w:r>
    </w:p>
    <w:p w:rsidR="000E028E" w:rsidRDefault="000E028E" w:rsidP="00B11DC5">
      <w:r>
        <w:t>Khai báo port cho server</w:t>
      </w:r>
    </w:p>
    <w:p w:rsidR="000E028E" w:rsidRDefault="000E028E" w:rsidP="00B11DC5">
      <w:r>
        <w:t>Process.env.PORT : hàm này sẽ trả về port mặc định là 3000</w:t>
      </w:r>
    </w:p>
    <w:p w:rsidR="00397738" w:rsidRDefault="00397738" w:rsidP="00B11DC5">
      <w:r>
        <w:t>ở đây tôi sử dụng Process.env.PORT || 1337 để cấu hình lại port.Tôi sử dụn</w:t>
      </w:r>
      <w:r w:rsidR="00E82BB6">
        <w:t>g</w:t>
      </w:r>
      <w:bookmarkStart w:id="5" w:name="_GoBack"/>
      <w:bookmarkEnd w:id="5"/>
      <w:r>
        <w:t xml:space="preserve"> port là 1337</w:t>
      </w:r>
    </w:p>
    <w:p w:rsidR="00397738" w:rsidRDefault="00397738" w:rsidP="00B11DC5">
      <w:r>
        <w:t>Cuối cùng chạy lệnh yarn start hoặc npm start để khởi tạo server</w:t>
      </w:r>
      <w:r w:rsidR="006B252A">
        <w:t>.Nếu màn hình hiễn thị như hình là khởi tạo web server thành công</w:t>
      </w:r>
    </w:p>
    <w:p w:rsidR="006B252A" w:rsidRDefault="006B252A" w:rsidP="00B11DC5">
      <w:r>
        <w:rPr>
          <w:noProof/>
        </w:rPr>
        <w:drawing>
          <wp:inline distT="0" distB="0" distL="0" distR="0" wp14:anchorId="26F04154" wp14:editId="26346BCF">
            <wp:extent cx="47625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876300"/>
                    </a:xfrm>
                    <a:prstGeom prst="rect">
                      <a:avLst/>
                    </a:prstGeom>
                  </pic:spPr>
                </pic:pic>
              </a:graphicData>
            </a:graphic>
          </wp:inline>
        </w:drawing>
      </w:r>
    </w:p>
    <w:p w:rsidR="008E3D75" w:rsidRDefault="008E3D75" w:rsidP="00B11DC5">
      <w:r>
        <w:t>Lên trình duyệt web gõ localhost:1337 để xem kết quả</w:t>
      </w:r>
      <w:r w:rsidR="005B3E22">
        <w:t>.Lúc này trình duyệt sẽ báo lỗi như sau</w:t>
      </w:r>
    </w:p>
    <w:p w:rsidR="005B3E22" w:rsidRDefault="005B3E22" w:rsidP="00B11DC5">
      <w:r>
        <w:rPr>
          <w:noProof/>
        </w:rPr>
        <w:drawing>
          <wp:inline distT="0" distB="0" distL="0" distR="0" wp14:anchorId="40FD023D" wp14:editId="025AC6A5">
            <wp:extent cx="182880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495300"/>
                    </a:xfrm>
                    <a:prstGeom prst="rect">
                      <a:avLst/>
                    </a:prstGeom>
                  </pic:spPr>
                </pic:pic>
              </a:graphicData>
            </a:graphic>
          </wp:inline>
        </w:drawing>
      </w:r>
    </w:p>
    <w:p w:rsidR="005B3E22" w:rsidRDefault="005B3E22" w:rsidP="00B11DC5">
      <w:r>
        <w:t>Lỗi này do chưa cho server biết được là phải trả về những gì.</w:t>
      </w:r>
    </w:p>
    <w:p w:rsidR="005B3E22" w:rsidRDefault="005B3E22">
      <w:r>
        <w:br w:type="page"/>
      </w:r>
    </w:p>
    <w:p w:rsidR="005B3E22" w:rsidRPr="000E028E" w:rsidRDefault="005B3E22" w:rsidP="00B11DC5"/>
    <w:p w:rsidR="00597251" w:rsidRDefault="005B3E22" w:rsidP="005B3E22">
      <w:pPr>
        <w:pStyle w:val="Heading1"/>
      </w:pPr>
      <w:r>
        <w:t>Cấu hình Router cho web server</w:t>
      </w:r>
    </w:p>
    <w:p w:rsidR="005B3E22" w:rsidRDefault="00CD6CE1" w:rsidP="005B3E22">
      <w:r>
        <w:t>Trước tiên để web server không bị gặp lỗi Corss domain khi Res api các bạn hãy cho server biết là cho phép truy cập với bất kỳ hình thức nào như sau:</w:t>
      </w:r>
    </w:p>
    <w:p w:rsidR="00CD6CE1" w:rsidRDefault="00CD6CE1" w:rsidP="005B3E22">
      <w:r>
        <w:rPr>
          <w:noProof/>
        </w:rPr>
        <w:drawing>
          <wp:inline distT="0" distB="0" distL="0" distR="0" wp14:anchorId="2A2734E6" wp14:editId="0EAE1235">
            <wp:extent cx="5486400" cy="18472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847215"/>
                    </a:xfrm>
                    <a:prstGeom prst="rect">
                      <a:avLst/>
                    </a:prstGeom>
                  </pic:spPr>
                </pic:pic>
              </a:graphicData>
            </a:graphic>
          </wp:inline>
        </w:drawing>
      </w:r>
    </w:p>
    <w:p w:rsidR="00CD6CE1" w:rsidRDefault="00CD6CE1" w:rsidP="005B3E22">
      <w:r>
        <w:t>Lưu ý để sử dụng được các bạn phải đăng ký thêm 2 thư viện nữa</w:t>
      </w:r>
    </w:p>
    <w:p w:rsidR="00CD6CE1" w:rsidRDefault="00CD6CE1" w:rsidP="005B3E22">
      <w:r>
        <w:rPr>
          <w:noProof/>
        </w:rPr>
        <w:drawing>
          <wp:inline distT="0" distB="0" distL="0" distR="0" wp14:anchorId="69B4A5FD" wp14:editId="69E4C1F8">
            <wp:extent cx="407670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542925"/>
                    </a:xfrm>
                    <a:prstGeom prst="rect">
                      <a:avLst/>
                    </a:prstGeom>
                  </pic:spPr>
                </pic:pic>
              </a:graphicData>
            </a:graphic>
          </wp:inline>
        </w:drawing>
      </w:r>
    </w:p>
    <w:p w:rsidR="00CD6CE1" w:rsidRDefault="0058658A" w:rsidP="005B3E22">
      <w:r>
        <w:t>bodyParser dùng để chuyển đổi những gì mà client gửi tới máy chủ.Passport để chứng thực</w:t>
      </w:r>
    </w:p>
    <w:p w:rsidR="0058658A" w:rsidRDefault="006F55CB" w:rsidP="005B3E22">
      <w:r>
        <w:rPr>
          <w:noProof/>
        </w:rPr>
        <w:drawing>
          <wp:inline distT="0" distB="0" distL="0" distR="0" wp14:anchorId="6333ECE5" wp14:editId="0487F287">
            <wp:extent cx="548640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723900"/>
                    </a:xfrm>
                    <a:prstGeom prst="rect">
                      <a:avLst/>
                    </a:prstGeom>
                  </pic:spPr>
                </pic:pic>
              </a:graphicData>
            </a:graphic>
          </wp:inline>
        </w:drawing>
      </w:r>
    </w:p>
    <w:p w:rsidR="006F55CB" w:rsidRDefault="006F55CB" w:rsidP="005B3E22">
      <w:r>
        <w:t>Thêm đoạn code dưới để in ra màn hình cho client biết được web server đã được chạy thành công.</w:t>
      </w:r>
    </w:p>
    <w:p w:rsidR="00693FE1" w:rsidRDefault="00693FE1" w:rsidP="005B3E22">
      <w:r>
        <w:t>Lưu ý:Mỗi lần sửa đổi gì ở phía server,các bạn nhớ ngắt kết nối rồi start lại web server để web server nhận những gì các bạn sửa đổi.Để ngắt server các bạn ấn phím Ctrl + C chọn y rồi tiếp tục chạy lại server bằng lệnh yarn start hoặc npm start</w:t>
      </w:r>
      <w:r w:rsidR="00CF7F10">
        <w:t>.</w:t>
      </w:r>
    </w:p>
    <w:p w:rsidR="00CF7F10" w:rsidRDefault="00CF7F10">
      <w:r>
        <w:br w:type="page"/>
      </w:r>
    </w:p>
    <w:p w:rsidR="00CF7F10" w:rsidRDefault="00CF7F10" w:rsidP="005B3E22">
      <w:r>
        <w:lastRenderedPageBreak/>
        <w:t>Trở lại trình duyệt Refresh lại sẽ thấy kết quả như hình</w:t>
      </w:r>
    </w:p>
    <w:p w:rsidR="00C553C7" w:rsidRDefault="00C553C7" w:rsidP="005B3E22">
      <w:r>
        <w:rPr>
          <w:noProof/>
        </w:rPr>
        <w:drawing>
          <wp:inline distT="0" distB="0" distL="0" distR="0" wp14:anchorId="76DE08EB" wp14:editId="3D0A4C22">
            <wp:extent cx="4772025" cy="1057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025" cy="1057275"/>
                    </a:xfrm>
                    <a:prstGeom prst="rect">
                      <a:avLst/>
                    </a:prstGeom>
                  </pic:spPr>
                </pic:pic>
              </a:graphicData>
            </a:graphic>
          </wp:inline>
        </w:drawing>
      </w:r>
    </w:p>
    <w:p w:rsidR="00C553C7" w:rsidRDefault="00C553C7" w:rsidP="005B3E22">
      <w:r>
        <w:t>Nếu kết quả bạn thấy như hình là khởi tạo server thành công.</w:t>
      </w:r>
    </w:p>
    <w:p w:rsidR="00CB16E1" w:rsidRDefault="00CB16E1" w:rsidP="005B3E22">
      <w:r>
        <w:rPr>
          <w:noProof/>
        </w:rPr>
        <w:drawing>
          <wp:inline distT="0" distB="0" distL="0" distR="0" wp14:anchorId="44F8A854" wp14:editId="25B90BA6">
            <wp:extent cx="3133725" cy="323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323850"/>
                    </a:xfrm>
                    <a:prstGeom prst="rect">
                      <a:avLst/>
                    </a:prstGeom>
                  </pic:spPr>
                </pic:pic>
              </a:graphicData>
            </a:graphic>
          </wp:inline>
        </w:drawing>
      </w:r>
    </w:p>
    <w:p w:rsidR="00CB16E1" w:rsidRDefault="00CB16E1" w:rsidP="005B3E22">
      <w:r>
        <w:t>Phương thức get,post,put,delete luôn có 2 tham số truyền vào,đó là request và response.</w:t>
      </w:r>
    </w:p>
    <w:p w:rsidR="00CB16E1" w:rsidRDefault="00CB16E1" w:rsidP="005B3E22">
      <w:r>
        <w:t>Request là nhưng gì mà client gửi tới server.</w:t>
      </w:r>
    </w:p>
    <w:p w:rsidR="00CB16E1" w:rsidRDefault="00CB16E1" w:rsidP="005B3E22">
      <w:r>
        <w:t>Response là những gì mà server nhận được.</w:t>
      </w:r>
    </w:p>
    <w:p w:rsidR="001F7028" w:rsidRDefault="001F7028">
      <w:pPr>
        <w:rPr>
          <w:b/>
          <w:bCs/>
        </w:rPr>
      </w:pPr>
      <w:r>
        <w:rPr>
          <w:b/>
          <w:bCs/>
        </w:rPr>
        <w:br w:type="page"/>
      </w:r>
    </w:p>
    <w:p w:rsidR="00B00C03" w:rsidRDefault="001F7028" w:rsidP="001F7028">
      <w:pPr>
        <w:pStyle w:val="Heading1"/>
      </w:pPr>
      <w:r>
        <w:lastRenderedPageBreak/>
        <w:t>Cấu hình kết nối tới Database</w:t>
      </w:r>
    </w:p>
    <w:p w:rsidR="001F7028" w:rsidRDefault="000F3114" w:rsidP="001F7028">
      <w:r>
        <w:t xml:space="preserve">Tạo một thư mục có tên là config.Thư muc này chủ yếu lưu trữ các cấu hình của web </w:t>
      </w:r>
      <w:r w:rsidR="004408CF">
        <w:t>server</w:t>
      </w:r>
      <w:r w:rsidR="002165D8">
        <w:t>.</w:t>
      </w:r>
    </w:p>
    <w:p w:rsidR="002165D8" w:rsidRDefault="002165D8" w:rsidP="001F7028">
      <w:r>
        <w:t>Tiếp tục tạo một file có tên là configDb.js</w:t>
      </w:r>
    </w:p>
    <w:p w:rsidR="00611170" w:rsidRDefault="001E64AB" w:rsidP="001F7028">
      <w:r>
        <w:rPr>
          <w:noProof/>
        </w:rPr>
        <w:drawing>
          <wp:inline distT="0" distB="0" distL="0" distR="0" wp14:anchorId="0BE2101B" wp14:editId="65FC0A29">
            <wp:extent cx="5486400" cy="4695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4695825"/>
                    </a:xfrm>
                    <a:prstGeom prst="rect">
                      <a:avLst/>
                    </a:prstGeom>
                  </pic:spPr>
                </pic:pic>
              </a:graphicData>
            </a:graphic>
          </wp:inline>
        </w:drawing>
      </w:r>
    </w:p>
    <w:p w:rsidR="001E64AB" w:rsidRDefault="001E64AB" w:rsidP="001F7028">
      <w:r>
        <w:t xml:space="preserve">Các bạn có thể xem trên trang </w:t>
      </w:r>
      <w:hyperlink r:id="rId26" w:history="1">
        <w:r w:rsidRPr="001E64AB">
          <w:rPr>
            <w:color w:val="0000FF"/>
            <w:u w:val="single"/>
          </w:rPr>
          <w:t>https://node-postgres.com/</w:t>
        </w:r>
      </w:hyperlink>
      <w:r>
        <w:t xml:space="preserve"> để biết thêm chi tiết.</w:t>
      </w:r>
    </w:p>
    <w:p w:rsidR="00660BD9" w:rsidRDefault="001E64AB" w:rsidP="001F7028">
      <w:r>
        <w:t>Lưu ý đoạn đóng lại là đoạn config để connect tới Database trên máy chủ khi deploy database</w:t>
      </w:r>
    </w:p>
    <w:p w:rsidR="00660BD9" w:rsidRDefault="00660BD9">
      <w:r>
        <w:br w:type="page"/>
      </w:r>
    </w:p>
    <w:p w:rsidR="001E64AB" w:rsidRDefault="000803DE" w:rsidP="000803DE">
      <w:pPr>
        <w:pStyle w:val="Heading1"/>
      </w:pPr>
      <w:r>
        <w:lastRenderedPageBreak/>
        <w:t>Viết Query lấy dữ liệu từ Database</w:t>
      </w:r>
    </w:p>
    <w:p w:rsidR="00F61F54" w:rsidRDefault="00F61F54" w:rsidP="000803DE">
      <w:pPr>
        <w:rPr>
          <w:b/>
          <w:bCs/>
        </w:rPr>
      </w:pPr>
      <w:r>
        <w:t xml:space="preserve">Tạo một thư mục có tên là </w:t>
      </w:r>
      <w:r w:rsidRPr="00F61F54">
        <w:rPr>
          <w:b/>
          <w:bCs/>
        </w:rPr>
        <w:t>queries</w:t>
      </w:r>
      <w:r>
        <w:rPr>
          <w:b/>
          <w:bCs/>
        </w:rPr>
        <w:t>.</w:t>
      </w:r>
      <w:r>
        <w:t xml:space="preserve">Thư mục này chủ yếu lưu trữ các truy vấn tới Database.Tiếp tục tạo một query demo.Tôi đặt tên là </w:t>
      </w:r>
      <w:r w:rsidRPr="004A7FDC">
        <w:rPr>
          <w:b/>
          <w:bCs/>
        </w:rPr>
        <w:t>query_demo.js</w:t>
      </w:r>
    </w:p>
    <w:p w:rsidR="004A7FDC" w:rsidRDefault="004A7FDC" w:rsidP="000803DE">
      <w:r>
        <w:t>Trong file query_demo.js có nội dung như sau</w:t>
      </w:r>
    </w:p>
    <w:p w:rsidR="004A7FDC" w:rsidRDefault="004A7FDC" w:rsidP="000803DE">
      <w:r>
        <w:rPr>
          <w:noProof/>
        </w:rPr>
        <w:drawing>
          <wp:inline distT="0" distB="0" distL="0" distR="0" wp14:anchorId="2BC42B20" wp14:editId="0811FBFA">
            <wp:extent cx="4371975" cy="485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1975" cy="485775"/>
                    </a:xfrm>
                    <a:prstGeom prst="rect">
                      <a:avLst/>
                    </a:prstGeom>
                  </pic:spPr>
                </pic:pic>
              </a:graphicData>
            </a:graphic>
          </wp:inline>
        </w:drawing>
      </w:r>
    </w:p>
    <w:p w:rsidR="004A7FDC" w:rsidRDefault="004A7FDC" w:rsidP="000803DE">
      <w:r>
        <w:t>Khai báo config từ file configDb.js ta đã tạo ở bước trước.</w:t>
      </w:r>
    </w:p>
    <w:p w:rsidR="00571B8A" w:rsidRDefault="005643C4" w:rsidP="000803DE">
      <w:r>
        <w:rPr>
          <w:noProof/>
        </w:rPr>
        <w:drawing>
          <wp:inline distT="0" distB="0" distL="0" distR="0" wp14:anchorId="2ACC7DA4" wp14:editId="3291D352">
            <wp:extent cx="5486400" cy="3393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393440"/>
                    </a:xfrm>
                    <a:prstGeom prst="rect">
                      <a:avLst/>
                    </a:prstGeom>
                  </pic:spPr>
                </pic:pic>
              </a:graphicData>
            </a:graphic>
          </wp:inline>
        </w:drawing>
      </w:r>
    </w:p>
    <w:p w:rsidR="005643C4" w:rsidRDefault="005643C4" w:rsidP="000803DE">
      <w:r>
        <w:t>Ví dụ tôi muốn có một Api để lấy tất cả các thông tin users thì tôi có đoạn mã trên.</w:t>
      </w:r>
    </w:p>
    <w:p w:rsidR="005643C4" w:rsidRDefault="005643C4" w:rsidP="000803DE">
      <w:r>
        <w:t>Khai báo một function có tên bất kỳ và sẽ luôn có 2 tham số request và response.</w:t>
      </w:r>
    </w:p>
    <w:p w:rsidR="005643C4" w:rsidRDefault="005643C4" w:rsidP="000803DE">
      <w:r>
        <w:t xml:space="preserve">Pool.query : hàm này được goi </w:t>
      </w:r>
      <w:hyperlink r:id="rId29" w:history="1">
        <w:r w:rsidRPr="005643C4">
          <w:rPr>
            <w:color w:val="0000FF"/>
            <w:u w:val="single"/>
          </w:rPr>
          <w:t>https://node-postgres.com/</w:t>
        </w:r>
      </w:hyperlink>
      <w:r>
        <w:t xml:space="preserve"> cho.Truy vấn bình thường như mọi hệ quản trị khác</w:t>
      </w:r>
    </w:p>
    <w:p w:rsidR="000D0AC3" w:rsidRDefault="005643C4" w:rsidP="000803DE">
      <w:r>
        <w:t>Hàm module.exports là để exports ra các function mà ta muốn sử dụng</w:t>
      </w:r>
    </w:p>
    <w:p w:rsidR="000D0AC3" w:rsidRDefault="000D0AC3">
      <w:r>
        <w:br w:type="page"/>
      </w:r>
    </w:p>
    <w:p w:rsidR="005643C4" w:rsidRDefault="000D0AC3" w:rsidP="000803DE">
      <w:r>
        <w:lastRenderedPageBreak/>
        <w:t>Tiếp đó ta trở lại file server.js và code như sau:</w:t>
      </w:r>
    </w:p>
    <w:p w:rsidR="000D0AC3" w:rsidRDefault="000D0AC3" w:rsidP="000803DE">
      <w:r>
        <w:t>Bước trên ta đã exports ra function,giờ để sử dụng ta phải import những gì đã export</w:t>
      </w:r>
      <w:r w:rsidR="002C3F22">
        <w:t>.</w:t>
      </w:r>
    </w:p>
    <w:p w:rsidR="002C3F22" w:rsidRDefault="002C3F22" w:rsidP="000803DE">
      <w:r>
        <w:t>Giờ ta import vào để sử dụng.Tại file server.js ta import vào</w:t>
      </w:r>
    </w:p>
    <w:p w:rsidR="002C3F22" w:rsidRDefault="009659EF" w:rsidP="000803DE">
      <w:r>
        <w:rPr>
          <w:noProof/>
        </w:rPr>
        <w:drawing>
          <wp:inline distT="0" distB="0" distL="0" distR="0" wp14:anchorId="6098F056" wp14:editId="39BF4846">
            <wp:extent cx="4981575" cy="46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1575" cy="466725"/>
                    </a:xfrm>
                    <a:prstGeom prst="rect">
                      <a:avLst/>
                    </a:prstGeom>
                  </pic:spPr>
                </pic:pic>
              </a:graphicData>
            </a:graphic>
          </wp:inline>
        </w:drawing>
      </w:r>
    </w:p>
    <w:p w:rsidR="002C3F22" w:rsidRDefault="002C3F22" w:rsidP="000803DE">
      <w:r>
        <w:t>Tiếp đó ta tạo một router để truy xuất dữ liệu như sau</w:t>
      </w:r>
    </w:p>
    <w:p w:rsidR="002C3F22" w:rsidRDefault="00573F7C" w:rsidP="000803DE">
      <w:r>
        <w:rPr>
          <w:noProof/>
        </w:rPr>
        <w:drawing>
          <wp:inline distT="0" distB="0" distL="0" distR="0" wp14:anchorId="226E17FF" wp14:editId="3147055C">
            <wp:extent cx="3971925" cy="31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71925" cy="314325"/>
                    </a:xfrm>
                    <a:prstGeom prst="rect">
                      <a:avLst/>
                    </a:prstGeom>
                  </pic:spPr>
                </pic:pic>
              </a:graphicData>
            </a:graphic>
          </wp:inline>
        </w:drawing>
      </w:r>
    </w:p>
    <w:p w:rsidR="00573F7C" w:rsidRDefault="00573F7C" w:rsidP="000803DE">
      <w:r>
        <w:t>app.get(tên router bạn muốn,ten function đã export ở bước trước)</w:t>
      </w:r>
    </w:p>
    <w:p w:rsidR="00573F7C" w:rsidRDefault="006C26D1" w:rsidP="000803DE">
      <w:r>
        <w:t>giờ ngắt server và start lại.</w:t>
      </w:r>
    </w:p>
    <w:p w:rsidR="00413B23" w:rsidRDefault="00413B23" w:rsidP="000803DE">
      <w:r>
        <w:t>Mở trình duyệt và truy cập link localhost:1337/users sẽ thấy kết quả.</w:t>
      </w:r>
    </w:p>
    <w:p w:rsidR="009A403E" w:rsidRDefault="009A403E" w:rsidP="000803DE">
      <w:r>
        <w:rPr>
          <w:noProof/>
        </w:rPr>
        <w:drawing>
          <wp:inline distT="0" distB="0" distL="0" distR="0" wp14:anchorId="64EE2A30" wp14:editId="02A29B52">
            <wp:extent cx="5486400" cy="16910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691005"/>
                    </a:xfrm>
                    <a:prstGeom prst="rect">
                      <a:avLst/>
                    </a:prstGeom>
                  </pic:spPr>
                </pic:pic>
              </a:graphicData>
            </a:graphic>
          </wp:inline>
        </w:drawing>
      </w:r>
    </w:p>
    <w:p w:rsidR="009A403E" w:rsidRDefault="009A403E" w:rsidP="000803DE">
      <w:r>
        <w:t>Lúc này trình duyệt sẽ trả về 1 mãng dữ liệu như hình.</w:t>
      </w:r>
      <w:r w:rsidR="0047471D">
        <w:t>Với các query khác thì tương tự.</w:t>
      </w:r>
    </w:p>
    <w:p w:rsidR="004A7FDC" w:rsidRPr="004A7FDC" w:rsidRDefault="004A7FDC" w:rsidP="000803DE"/>
    <w:sectPr w:rsidR="004A7FDC" w:rsidRPr="004A7FDC">
      <w:footerReference w:type="default" r:id="rId3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616" w:rsidRDefault="007D1616" w:rsidP="00C6554A">
      <w:pPr>
        <w:spacing w:before="0" w:after="0" w:line="240" w:lineRule="auto"/>
      </w:pPr>
      <w:r>
        <w:separator/>
      </w:r>
    </w:p>
  </w:endnote>
  <w:endnote w:type="continuationSeparator" w:id="0">
    <w:p w:rsidR="007D1616" w:rsidRDefault="007D161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ED7C44">
    <w:pPr>
      <w:pStyle w:val="Footer"/>
    </w:pPr>
    <w:r>
      <w:t xml:space="preserve">Page </w:t>
    </w:r>
    <w:r>
      <w:fldChar w:fldCharType="begin"/>
    </w:r>
    <w:r>
      <w:instrText xml:space="preserve"> PAGE  \* Arabic  \* MERGEFORMAT </w:instrText>
    </w:r>
    <w:r>
      <w:fldChar w:fldCharType="separate"/>
    </w:r>
    <w:r w:rsidR="00E82BB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616" w:rsidRDefault="007D1616" w:rsidP="00C6554A">
      <w:pPr>
        <w:spacing w:before="0" w:after="0" w:line="240" w:lineRule="auto"/>
      </w:pPr>
      <w:r>
        <w:separator/>
      </w:r>
    </w:p>
  </w:footnote>
  <w:footnote w:type="continuationSeparator" w:id="0">
    <w:p w:rsidR="007D1616" w:rsidRDefault="007D1616"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AB0167"/>
    <w:multiLevelType w:val="hybridMultilevel"/>
    <w:tmpl w:val="DF1CAF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6253AF"/>
    <w:multiLevelType w:val="hybridMultilevel"/>
    <w:tmpl w:val="2D56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D0A3C30"/>
    <w:multiLevelType w:val="hybridMultilevel"/>
    <w:tmpl w:val="66C403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57B"/>
    <w:rsid w:val="00021C4B"/>
    <w:rsid w:val="00044073"/>
    <w:rsid w:val="000713B8"/>
    <w:rsid w:val="00077A9D"/>
    <w:rsid w:val="000803DE"/>
    <w:rsid w:val="000C491B"/>
    <w:rsid w:val="000D0AC3"/>
    <w:rsid w:val="000E028E"/>
    <w:rsid w:val="000F1405"/>
    <w:rsid w:val="000F3114"/>
    <w:rsid w:val="000F521D"/>
    <w:rsid w:val="00172A31"/>
    <w:rsid w:val="001E64AB"/>
    <w:rsid w:val="001F7028"/>
    <w:rsid w:val="002165D8"/>
    <w:rsid w:val="002554CD"/>
    <w:rsid w:val="00257FC6"/>
    <w:rsid w:val="00293B83"/>
    <w:rsid w:val="002B4294"/>
    <w:rsid w:val="002C3F22"/>
    <w:rsid w:val="00333D0D"/>
    <w:rsid w:val="00397738"/>
    <w:rsid w:val="003A3016"/>
    <w:rsid w:val="003B019D"/>
    <w:rsid w:val="003B1D14"/>
    <w:rsid w:val="00413B23"/>
    <w:rsid w:val="004408CF"/>
    <w:rsid w:val="004455D4"/>
    <w:rsid w:val="004701CA"/>
    <w:rsid w:val="0047471D"/>
    <w:rsid w:val="004A7FDC"/>
    <w:rsid w:val="004C049F"/>
    <w:rsid w:val="005000E2"/>
    <w:rsid w:val="00532161"/>
    <w:rsid w:val="005643C4"/>
    <w:rsid w:val="00571B8A"/>
    <w:rsid w:val="00573F7C"/>
    <w:rsid w:val="0058658A"/>
    <w:rsid w:val="00597251"/>
    <w:rsid w:val="005B3E22"/>
    <w:rsid w:val="00611170"/>
    <w:rsid w:val="00660BD9"/>
    <w:rsid w:val="00667553"/>
    <w:rsid w:val="00693FE1"/>
    <w:rsid w:val="006A3CE7"/>
    <w:rsid w:val="006B252A"/>
    <w:rsid w:val="006B2F45"/>
    <w:rsid w:val="006C26D1"/>
    <w:rsid w:val="006F53A2"/>
    <w:rsid w:val="006F55CB"/>
    <w:rsid w:val="0070527E"/>
    <w:rsid w:val="007D1616"/>
    <w:rsid w:val="00855000"/>
    <w:rsid w:val="008D5920"/>
    <w:rsid w:val="008E3D75"/>
    <w:rsid w:val="008F5963"/>
    <w:rsid w:val="009659EF"/>
    <w:rsid w:val="0097105D"/>
    <w:rsid w:val="009A403E"/>
    <w:rsid w:val="00A839DE"/>
    <w:rsid w:val="00A8529C"/>
    <w:rsid w:val="00B00C03"/>
    <w:rsid w:val="00B11DC5"/>
    <w:rsid w:val="00B70A11"/>
    <w:rsid w:val="00BA091E"/>
    <w:rsid w:val="00C40CB0"/>
    <w:rsid w:val="00C553C7"/>
    <w:rsid w:val="00C6554A"/>
    <w:rsid w:val="00C84C51"/>
    <w:rsid w:val="00CA197A"/>
    <w:rsid w:val="00CB16E1"/>
    <w:rsid w:val="00CD6CE1"/>
    <w:rsid w:val="00CF7F10"/>
    <w:rsid w:val="00D31965"/>
    <w:rsid w:val="00D604F2"/>
    <w:rsid w:val="00DF557B"/>
    <w:rsid w:val="00E82BB6"/>
    <w:rsid w:val="00ED7C44"/>
    <w:rsid w:val="00F61F54"/>
    <w:rsid w:val="00FC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595959" w:themeColor="text1" w:themeTint="A6"/>
        <w:sz w:val="26"/>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116F234CE68A40EEAE5DCC7BCD83E5DC">
    <w:name w:val="116F234CE68A40EEAE5DCC7BCD83E5DC"/>
    <w:rsid w:val="000F521D"/>
    <w:pPr>
      <w:spacing w:before="0" w:after="160" w:line="259" w:lineRule="auto"/>
    </w:pPr>
    <w:rPr>
      <w:rFonts w:asciiTheme="minorHAnsi" w:eastAsiaTheme="minorEastAsia" w:hAnsiTheme="minorHAnsi"/>
      <w:color w:val="auto"/>
      <w:sz w:val="22"/>
      <w:lang w:val="en-GB" w:eastAsia="en-GB"/>
    </w:rPr>
  </w:style>
  <w:style w:type="paragraph" w:styleId="ListParagraph">
    <w:name w:val="List Paragraph"/>
    <w:basedOn w:val="Normal"/>
    <w:uiPriority w:val="34"/>
    <w:unhideWhenUsed/>
    <w:qFormat/>
    <w:rsid w:val="00A852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595959" w:themeColor="text1" w:themeTint="A6"/>
        <w:sz w:val="26"/>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116F234CE68A40EEAE5DCC7BCD83E5DC">
    <w:name w:val="116F234CE68A40EEAE5DCC7BCD83E5DC"/>
    <w:rsid w:val="000F521D"/>
    <w:pPr>
      <w:spacing w:before="0" w:after="160" w:line="259" w:lineRule="auto"/>
    </w:pPr>
    <w:rPr>
      <w:rFonts w:asciiTheme="minorHAnsi" w:eastAsiaTheme="minorEastAsia" w:hAnsiTheme="minorHAnsi"/>
      <w:color w:val="auto"/>
      <w:sz w:val="22"/>
      <w:lang w:val="en-GB" w:eastAsia="en-GB"/>
    </w:rPr>
  </w:style>
  <w:style w:type="paragraph" w:styleId="ListParagraph">
    <w:name w:val="List Paragraph"/>
    <w:basedOn w:val="Normal"/>
    <w:uiPriority w:val="34"/>
    <w:unhideWhenUsed/>
    <w:qFormat/>
    <w:rsid w:val="00A8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64151">
      <w:bodyDiv w:val="1"/>
      <w:marLeft w:val="0"/>
      <w:marRight w:val="0"/>
      <w:marTop w:val="0"/>
      <w:marBottom w:val="0"/>
      <w:divBdr>
        <w:top w:val="none" w:sz="0" w:space="0" w:color="auto"/>
        <w:left w:val="none" w:sz="0" w:space="0" w:color="auto"/>
        <w:bottom w:val="none" w:sz="0" w:space="0" w:color="auto"/>
        <w:right w:val="none" w:sz="0" w:space="0" w:color="auto"/>
      </w:divBdr>
      <w:divsChild>
        <w:div w:id="4671916">
          <w:marLeft w:val="0"/>
          <w:marRight w:val="0"/>
          <w:marTop w:val="0"/>
          <w:marBottom w:val="0"/>
          <w:divBdr>
            <w:top w:val="none" w:sz="0" w:space="0" w:color="auto"/>
            <w:left w:val="none" w:sz="0" w:space="0" w:color="auto"/>
            <w:bottom w:val="none" w:sz="0" w:space="0" w:color="auto"/>
            <w:right w:val="none" w:sz="0" w:space="0" w:color="auto"/>
          </w:divBdr>
          <w:divsChild>
            <w:div w:id="835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ode-postgres.com/"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ode-postgre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c-pc\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525E069E964A598D2550EC98DBFE80"/>
        <w:category>
          <w:name w:val="General"/>
          <w:gallery w:val="placeholder"/>
        </w:category>
        <w:types>
          <w:type w:val="bbPlcHdr"/>
        </w:types>
        <w:behaviors>
          <w:behavior w:val="content"/>
        </w:behaviors>
        <w:guid w:val="{22308656-18EE-43B7-90FC-32F7D5495CE0}"/>
      </w:docPartPr>
      <w:docPartBody>
        <w:p w:rsidR="00264777" w:rsidRDefault="00F65209">
          <w:pPr>
            <w:pStyle w:val="EE525E069E964A598D2550EC98DBFE80"/>
          </w:pPr>
          <w:r>
            <w:t>Name</w:t>
          </w:r>
        </w:p>
      </w:docPartBody>
    </w:docPart>
    <w:docPart>
      <w:docPartPr>
        <w:name w:val="8FC6663FB22C4B60B14A3BAB357A50AE"/>
        <w:category>
          <w:name w:val="General"/>
          <w:gallery w:val="placeholder"/>
        </w:category>
        <w:types>
          <w:type w:val="bbPlcHdr"/>
        </w:types>
        <w:behaviors>
          <w:behavior w:val="content"/>
        </w:behaviors>
        <w:guid w:val="{00DCBEB7-D704-4FFB-AE79-1FC66CEB9B57}"/>
      </w:docPartPr>
      <w:docPartBody>
        <w:p w:rsidR="00264777" w:rsidRDefault="00F65209">
          <w:pPr>
            <w:pStyle w:val="8FC6663FB22C4B60B14A3BAB357A50A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209"/>
    <w:rsid w:val="00264777"/>
    <w:rsid w:val="006F59F8"/>
    <w:rsid w:val="00EE64A5"/>
    <w:rsid w:val="00F65209"/>
    <w:rsid w:val="00F73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8409B386764C42A36B5D17DC296635">
    <w:name w:val="708409B386764C42A36B5D17DC296635"/>
  </w:style>
  <w:style w:type="paragraph" w:customStyle="1" w:styleId="EC9D29A6B392484F83B9C82CE270F53C">
    <w:name w:val="EC9D29A6B392484F83B9C82CE270F53C"/>
  </w:style>
  <w:style w:type="paragraph" w:customStyle="1" w:styleId="EE525E069E964A598D2550EC98DBFE80">
    <w:name w:val="EE525E069E964A598D2550EC98DBFE80"/>
  </w:style>
  <w:style w:type="paragraph" w:customStyle="1" w:styleId="116F234CE68A40EEAE5DCC7BCD83E5DC">
    <w:name w:val="116F234CE68A40EEAE5DCC7BCD83E5DC"/>
  </w:style>
  <w:style w:type="paragraph" w:customStyle="1" w:styleId="8FC6663FB22C4B60B14A3BAB357A50AE">
    <w:name w:val="8FC6663FB22C4B60B14A3BAB357A50AE"/>
  </w:style>
  <w:style w:type="paragraph" w:customStyle="1" w:styleId="106A05DE33B248E5B61E64A639A404E4">
    <w:name w:val="106A05DE33B248E5B61E64A639A404E4"/>
  </w:style>
  <w:style w:type="paragraph" w:customStyle="1" w:styleId="40861732D9634AF3AFA2C87D5F22FBDA">
    <w:name w:val="40861732D9634AF3AFA2C87D5F22FBDA"/>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D78C0F7EFD7247F4A5EE58C615CDEACB">
    <w:name w:val="D78C0F7EFD7247F4A5EE58C615CDEACB"/>
  </w:style>
  <w:style w:type="paragraph" w:customStyle="1" w:styleId="FF1A9E83E6474A13A031523517D151B7">
    <w:name w:val="FF1A9E83E6474A13A031523517D151B7"/>
  </w:style>
  <w:style w:type="paragraph" w:customStyle="1" w:styleId="812A6A1B028B4920A5F9935562C9D1F0">
    <w:name w:val="812A6A1B028B4920A5F9935562C9D1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8409B386764C42A36B5D17DC296635">
    <w:name w:val="708409B386764C42A36B5D17DC296635"/>
  </w:style>
  <w:style w:type="paragraph" w:customStyle="1" w:styleId="EC9D29A6B392484F83B9C82CE270F53C">
    <w:name w:val="EC9D29A6B392484F83B9C82CE270F53C"/>
  </w:style>
  <w:style w:type="paragraph" w:customStyle="1" w:styleId="EE525E069E964A598D2550EC98DBFE80">
    <w:name w:val="EE525E069E964A598D2550EC98DBFE80"/>
  </w:style>
  <w:style w:type="paragraph" w:customStyle="1" w:styleId="116F234CE68A40EEAE5DCC7BCD83E5DC">
    <w:name w:val="116F234CE68A40EEAE5DCC7BCD83E5DC"/>
  </w:style>
  <w:style w:type="paragraph" w:customStyle="1" w:styleId="8FC6663FB22C4B60B14A3BAB357A50AE">
    <w:name w:val="8FC6663FB22C4B60B14A3BAB357A50AE"/>
  </w:style>
  <w:style w:type="paragraph" w:customStyle="1" w:styleId="106A05DE33B248E5B61E64A639A404E4">
    <w:name w:val="106A05DE33B248E5B61E64A639A404E4"/>
  </w:style>
  <w:style w:type="paragraph" w:customStyle="1" w:styleId="40861732D9634AF3AFA2C87D5F22FBDA">
    <w:name w:val="40861732D9634AF3AFA2C87D5F22FBDA"/>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D78C0F7EFD7247F4A5EE58C615CDEACB">
    <w:name w:val="D78C0F7EFD7247F4A5EE58C615CDEACB"/>
  </w:style>
  <w:style w:type="paragraph" w:customStyle="1" w:styleId="FF1A9E83E6474A13A031523517D151B7">
    <w:name w:val="FF1A9E83E6474A13A031523517D151B7"/>
  </w:style>
  <w:style w:type="paragraph" w:customStyle="1" w:styleId="812A6A1B028B4920A5F9935562C9D1F0">
    <w:name w:val="812A6A1B028B4920A5F9935562C9D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202</TotalTime>
  <Pages>11</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phuoc-pc</dc:creator>
  <cp:keywords/>
  <dc:description/>
  <cp:lastModifiedBy>Admin</cp:lastModifiedBy>
  <cp:revision>62</cp:revision>
  <dcterms:created xsi:type="dcterms:W3CDTF">2019-06-12T12:10:00Z</dcterms:created>
  <dcterms:modified xsi:type="dcterms:W3CDTF">2019-06-13T03:37:00Z</dcterms:modified>
</cp:coreProperties>
</file>